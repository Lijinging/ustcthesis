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5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331"/>
        <w:gridCol w:w="2166"/>
      </w:tblGrid>
      <w:tr w:rsidR="00854C1B" w:rsidTr="00A773C0">
        <w:trPr>
          <w:trHeight w:hRule="exact" w:val="624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C1B" w:rsidRPr="002C41DB" w:rsidRDefault="002126BB" w:rsidP="002126BB">
            <w:pPr>
              <w:jc w:val="center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sz w:val="34"/>
                <w:szCs w:val="34"/>
              </w:rPr>
              <w:t>基于高分子各向异性粒子的</w:t>
            </w:r>
            <w:r w:rsidRPr="002126BB">
              <w:rPr>
                <w:rFonts w:eastAsia="黑体" w:hint="eastAsia"/>
                <w:sz w:val="34"/>
                <w:szCs w:val="34"/>
              </w:rPr>
              <w:t>纳微马达</w:t>
            </w:r>
          </w:p>
        </w:tc>
      </w:tr>
      <w:tr w:rsidR="00854C1B" w:rsidTr="00A773C0">
        <w:trPr>
          <w:trHeight w:hRule="exact" w:val="624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C1B" w:rsidRPr="002C41DB" w:rsidRDefault="002126BB" w:rsidP="00494F70">
            <w:pPr>
              <w:jc w:val="center"/>
              <w:rPr>
                <w:rFonts w:eastAsia="黑体"/>
                <w:sz w:val="34"/>
                <w:szCs w:val="34"/>
              </w:rPr>
            </w:pPr>
            <w:r w:rsidRPr="002126BB">
              <w:rPr>
                <w:rFonts w:eastAsia="黑体" w:hint="eastAsia"/>
                <w:sz w:val="34"/>
                <w:szCs w:val="34"/>
              </w:rPr>
              <w:t>的合成及其性能研究</w:t>
            </w:r>
          </w:p>
        </w:tc>
      </w:tr>
      <w:tr w:rsidR="00087EF7" w:rsidTr="00886726">
        <w:trPr>
          <w:trHeight w:hRule="exact" w:val="595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7EF7" w:rsidRPr="002C41DB" w:rsidRDefault="002126BB" w:rsidP="00494F70">
            <w:pPr>
              <w:jc w:val="center"/>
              <w:rPr>
                <w:rFonts w:eastAsia="黑体"/>
                <w:b/>
                <w:sz w:val="32"/>
                <w:szCs w:val="34"/>
              </w:rPr>
            </w:pPr>
            <w:r>
              <w:rPr>
                <w:rFonts w:eastAsia="黑体"/>
                <w:b/>
                <w:sz w:val="32"/>
                <w:szCs w:val="34"/>
              </w:rPr>
              <w:t>Synthesis and Study of P</w:t>
            </w:r>
            <w:r w:rsidRPr="002126BB">
              <w:rPr>
                <w:rFonts w:eastAsia="黑体"/>
                <w:b/>
                <w:sz w:val="32"/>
                <w:szCs w:val="34"/>
              </w:rPr>
              <w:t>roperties of</w:t>
            </w:r>
          </w:p>
        </w:tc>
      </w:tr>
      <w:tr w:rsidR="00087EF7" w:rsidTr="00886726">
        <w:trPr>
          <w:trHeight w:hRule="exact" w:val="595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7EF7" w:rsidRPr="002C41DB" w:rsidRDefault="002126BB" w:rsidP="001B33E3">
            <w:pPr>
              <w:jc w:val="center"/>
              <w:rPr>
                <w:rFonts w:eastAsia="黑体"/>
                <w:b/>
                <w:sz w:val="32"/>
                <w:szCs w:val="34"/>
              </w:rPr>
            </w:pPr>
            <w:r>
              <w:rPr>
                <w:rFonts w:eastAsia="黑体"/>
                <w:b/>
                <w:sz w:val="32"/>
                <w:szCs w:val="34"/>
              </w:rPr>
              <w:t>Self-propelled N</w:t>
            </w:r>
            <w:r w:rsidRPr="002126BB">
              <w:rPr>
                <w:rFonts w:eastAsia="黑体"/>
                <w:b/>
                <w:sz w:val="32"/>
                <w:szCs w:val="34"/>
              </w:rPr>
              <w:t>ano-/micromotors</w:t>
            </w:r>
            <w:r>
              <w:t xml:space="preserve"> </w:t>
            </w:r>
            <w:r>
              <w:rPr>
                <w:rFonts w:eastAsia="黑体"/>
                <w:b/>
                <w:sz w:val="32"/>
                <w:szCs w:val="34"/>
              </w:rPr>
              <w:t xml:space="preserve">Based </w:t>
            </w:r>
          </w:p>
        </w:tc>
      </w:tr>
      <w:tr w:rsidR="00087EF7" w:rsidTr="00886726">
        <w:trPr>
          <w:trHeight w:hRule="exact" w:val="595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7EF7" w:rsidRPr="002C41DB" w:rsidRDefault="002126BB" w:rsidP="001B33E3">
            <w:pPr>
              <w:jc w:val="center"/>
              <w:rPr>
                <w:rFonts w:eastAsia="黑体"/>
                <w:b/>
                <w:sz w:val="32"/>
                <w:szCs w:val="34"/>
              </w:rPr>
            </w:pPr>
            <w:r>
              <w:rPr>
                <w:rFonts w:eastAsia="黑体"/>
                <w:b/>
                <w:sz w:val="32"/>
                <w:szCs w:val="34"/>
              </w:rPr>
              <w:t>on Polymer-matrix Anisotropic P</w:t>
            </w:r>
            <w:r w:rsidRPr="002126BB">
              <w:rPr>
                <w:rFonts w:eastAsia="黑体"/>
                <w:b/>
                <w:sz w:val="32"/>
                <w:szCs w:val="34"/>
              </w:rPr>
              <w:t>articles</w:t>
            </w:r>
          </w:p>
        </w:tc>
      </w:tr>
      <w:tr w:rsidR="00854C1B" w:rsidTr="00A773C0">
        <w:trPr>
          <w:trHeight w:hRule="exact" w:val="624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6726" w:rsidRPr="002C41DB" w:rsidRDefault="002126BB" w:rsidP="00D178A8">
            <w:pPr>
              <w:jc w:val="center"/>
              <w:rPr>
                <w:rFonts w:eastAsia="黑体" w:hint="eastAsia"/>
                <w:sz w:val="34"/>
                <w:szCs w:val="34"/>
              </w:rPr>
            </w:pPr>
            <w:r>
              <w:rPr>
                <w:rFonts w:eastAsia="黑体" w:hint="eastAsia"/>
                <w:sz w:val="34"/>
                <w:szCs w:val="34"/>
              </w:rPr>
              <w:t>化学与材料科学学院高分子系</w:t>
            </w:r>
          </w:p>
        </w:tc>
      </w:tr>
      <w:tr w:rsidR="00784419" w:rsidTr="00A773C0">
        <w:trPr>
          <w:trHeight w:hRule="exact" w:val="624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4419" w:rsidRPr="002C41DB" w:rsidRDefault="002126BB" w:rsidP="00494F70">
            <w:pPr>
              <w:jc w:val="center"/>
              <w:rPr>
                <w:rFonts w:eastAsia="黑体" w:hint="eastAsia"/>
                <w:sz w:val="34"/>
                <w:szCs w:val="34"/>
              </w:rPr>
            </w:pPr>
            <w:r>
              <w:rPr>
                <w:rFonts w:eastAsia="黑体"/>
                <w:sz w:val="34"/>
                <w:szCs w:val="34"/>
              </w:rPr>
              <w:t>罗福帅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4419" w:rsidRPr="002C41DB" w:rsidRDefault="00784419" w:rsidP="00494F70">
            <w:pPr>
              <w:jc w:val="center"/>
              <w:rPr>
                <w:rFonts w:eastAsia="黑体"/>
                <w:sz w:val="34"/>
                <w:szCs w:val="3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4419" w:rsidRPr="002C41DB" w:rsidRDefault="002126BB" w:rsidP="00494F70">
            <w:pPr>
              <w:jc w:val="center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sz w:val="34"/>
                <w:szCs w:val="34"/>
              </w:rPr>
              <w:t>PB</w:t>
            </w:r>
            <w:r>
              <w:rPr>
                <w:rFonts w:eastAsia="黑体"/>
                <w:sz w:val="34"/>
                <w:szCs w:val="34"/>
              </w:rPr>
              <w:t>13206244</w:t>
            </w:r>
          </w:p>
        </w:tc>
      </w:tr>
      <w:tr w:rsidR="00854C1B" w:rsidTr="00A773C0">
        <w:trPr>
          <w:trHeight w:hRule="exact" w:val="624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C1B" w:rsidRPr="002C41DB" w:rsidRDefault="002126BB" w:rsidP="0098294E">
            <w:pPr>
              <w:jc w:val="center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sz w:val="34"/>
                <w:szCs w:val="34"/>
              </w:rPr>
              <w:t>刘华蓉</w:t>
            </w:r>
            <w:r w:rsidR="008B43D7" w:rsidRPr="002C41DB">
              <w:rPr>
                <w:rFonts w:eastAsia="黑体" w:hint="eastAsia"/>
                <w:sz w:val="34"/>
                <w:szCs w:val="34"/>
              </w:rPr>
              <w:t xml:space="preserve">  </w:t>
            </w:r>
            <w:r w:rsidR="00F81E3D">
              <w:rPr>
                <w:rFonts w:eastAsia="黑体" w:hint="eastAsia"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sz w:val="34"/>
                <w:szCs w:val="34"/>
              </w:rPr>
              <w:t>副教授</w:t>
            </w:r>
          </w:p>
        </w:tc>
      </w:tr>
      <w:tr w:rsidR="00854C1B" w:rsidTr="00A773C0">
        <w:trPr>
          <w:trHeight w:hRule="exact" w:val="567"/>
          <w:jc w:val="center"/>
        </w:trPr>
        <w:tc>
          <w:tcPr>
            <w:tcW w:w="55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C1B" w:rsidRPr="002C41DB" w:rsidRDefault="002126BB" w:rsidP="00924EFC">
            <w:pPr>
              <w:jc w:val="center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sz w:val="34"/>
                <w:szCs w:val="34"/>
              </w:rPr>
              <w:t>二〇一七年五</w:t>
            </w:r>
            <w:bookmarkStart w:id="0" w:name="_GoBack"/>
            <w:bookmarkEnd w:id="0"/>
            <w:r>
              <w:rPr>
                <w:rFonts w:eastAsia="黑体" w:hint="eastAsia"/>
                <w:sz w:val="34"/>
                <w:szCs w:val="34"/>
              </w:rPr>
              <w:t>月</w:t>
            </w:r>
          </w:p>
        </w:tc>
      </w:tr>
    </w:tbl>
    <w:p w:rsidR="00C131D4" w:rsidRDefault="00C131D4" w:rsidP="008F3A7D"/>
    <w:sectPr w:rsidR="00C131D4" w:rsidSect="00DE731F">
      <w:pgSz w:w="11907" w:h="16443" w:code="9"/>
      <w:pgMar w:top="9866" w:right="3119" w:bottom="624" w:left="3402" w:header="0" w:footer="0" w:gutter="0"/>
      <w:cols w:space="425"/>
      <w:docGrid w:type="linesAndChars" w:linePitch="303" w:charSpace="-29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7A" w:rsidRDefault="00667E7A" w:rsidP="003172B1">
      <w:r>
        <w:separator/>
      </w:r>
    </w:p>
  </w:endnote>
  <w:endnote w:type="continuationSeparator" w:id="0">
    <w:p w:rsidR="00667E7A" w:rsidRDefault="00667E7A" w:rsidP="0031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7A" w:rsidRDefault="00667E7A" w:rsidP="003172B1">
      <w:r>
        <w:separator/>
      </w:r>
    </w:p>
  </w:footnote>
  <w:footnote w:type="continuationSeparator" w:id="0">
    <w:p w:rsidR="00667E7A" w:rsidRDefault="00667E7A" w:rsidP="00317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E01DC"/>
    <w:multiLevelType w:val="hybridMultilevel"/>
    <w:tmpl w:val="C178CC78"/>
    <w:lvl w:ilvl="0" w:tplc="BBA63E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53467AF"/>
    <w:multiLevelType w:val="hybridMultilevel"/>
    <w:tmpl w:val="E376AD0E"/>
    <w:lvl w:ilvl="0" w:tplc="1918F7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98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F"/>
    <w:rsid w:val="00001778"/>
    <w:rsid w:val="000236BE"/>
    <w:rsid w:val="000537AD"/>
    <w:rsid w:val="000744DF"/>
    <w:rsid w:val="00084880"/>
    <w:rsid w:val="0008519A"/>
    <w:rsid w:val="00087EF7"/>
    <w:rsid w:val="000B5D19"/>
    <w:rsid w:val="000C7DC2"/>
    <w:rsid w:val="0011269C"/>
    <w:rsid w:val="001274B0"/>
    <w:rsid w:val="00133E0F"/>
    <w:rsid w:val="00147B26"/>
    <w:rsid w:val="00183266"/>
    <w:rsid w:val="001A4C03"/>
    <w:rsid w:val="001B33E3"/>
    <w:rsid w:val="001C467E"/>
    <w:rsid w:val="001E5ACB"/>
    <w:rsid w:val="001F12CA"/>
    <w:rsid w:val="002126BB"/>
    <w:rsid w:val="002360BD"/>
    <w:rsid w:val="002658B1"/>
    <w:rsid w:val="00291CFE"/>
    <w:rsid w:val="002C41DB"/>
    <w:rsid w:val="002F4A04"/>
    <w:rsid w:val="003172B1"/>
    <w:rsid w:val="00332861"/>
    <w:rsid w:val="0034672D"/>
    <w:rsid w:val="003558FD"/>
    <w:rsid w:val="00356661"/>
    <w:rsid w:val="00363611"/>
    <w:rsid w:val="00381840"/>
    <w:rsid w:val="00390A11"/>
    <w:rsid w:val="003E1AEB"/>
    <w:rsid w:val="003E5CAD"/>
    <w:rsid w:val="00417EB6"/>
    <w:rsid w:val="00424860"/>
    <w:rsid w:val="00426A39"/>
    <w:rsid w:val="0046322A"/>
    <w:rsid w:val="00467405"/>
    <w:rsid w:val="00473612"/>
    <w:rsid w:val="00473BA8"/>
    <w:rsid w:val="00494F70"/>
    <w:rsid w:val="004A524C"/>
    <w:rsid w:val="004B0CAB"/>
    <w:rsid w:val="004C0A85"/>
    <w:rsid w:val="004E688F"/>
    <w:rsid w:val="00502EB1"/>
    <w:rsid w:val="005348AB"/>
    <w:rsid w:val="00536074"/>
    <w:rsid w:val="005722E7"/>
    <w:rsid w:val="00576A8D"/>
    <w:rsid w:val="00593B48"/>
    <w:rsid w:val="00621ABD"/>
    <w:rsid w:val="00634971"/>
    <w:rsid w:val="00645626"/>
    <w:rsid w:val="00660E99"/>
    <w:rsid w:val="00667E7A"/>
    <w:rsid w:val="0068444C"/>
    <w:rsid w:val="006A21C8"/>
    <w:rsid w:val="006A689A"/>
    <w:rsid w:val="006B236F"/>
    <w:rsid w:val="006E2924"/>
    <w:rsid w:val="007072FF"/>
    <w:rsid w:val="007119FB"/>
    <w:rsid w:val="00712DCD"/>
    <w:rsid w:val="007135EC"/>
    <w:rsid w:val="0071365A"/>
    <w:rsid w:val="00730533"/>
    <w:rsid w:val="00731FA1"/>
    <w:rsid w:val="0074711D"/>
    <w:rsid w:val="00756D4C"/>
    <w:rsid w:val="00757C88"/>
    <w:rsid w:val="00777AD1"/>
    <w:rsid w:val="00784419"/>
    <w:rsid w:val="007A0384"/>
    <w:rsid w:val="00803781"/>
    <w:rsid w:val="008214A6"/>
    <w:rsid w:val="00836591"/>
    <w:rsid w:val="00854C1B"/>
    <w:rsid w:val="00874950"/>
    <w:rsid w:val="00886726"/>
    <w:rsid w:val="00891AA3"/>
    <w:rsid w:val="008B43D7"/>
    <w:rsid w:val="008D7104"/>
    <w:rsid w:val="008F3A7D"/>
    <w:rsid w:val="008F6139"/>
    <w:rsid w:val="00924EFC"/>
    <w:rsid w:val="00927A4B"/>
    <w:rsid w:val="00944E25"/>
    <w:rsid w:val="009464E0"/>
    <w:rsid w:val="00975EEC"/>
    <w:rsid w:val="0098294E"/>
    <w:rsid w:val="009C0329"/>
    <w:rsid w:val="009C721C"/>
    <w:rsid w:val="009C74CA"/>
    <w:rsid w:val="009E047B"/>
    <w:rsid w:val="009F16F2"/>
    <w:rsid w:val="009F4B3D"/>
    <w:rsid w:val="00A12C8A"/>
    <w:rsid w:val="00A2168E"/>
    <w:rsid w:val="00A31505"/>
    <w:rsid w:val="00A43FEF"/>
    <w:rsid w:val="00A773C0"/>
    <w:rsid w:val="00A80F03"/>
    <w:rsid w:val="00A86E7E"/>
    <w:rsid w:val="00A96328"/>
    <w:rsid w:val="00AD574C"/>
    <w:rsid w:val="00AE5F7D"/>
    <w:rsid w:val="00B261F7"/>
    <w:rsid w:val="00B36DA1"/>
    <w:rsid w:val="00B53764"/>
    <w:rsid w:val="00B77C91"/>
    <w:rsid w:val="00B84341"/>
    <w:rsid w:val="00B909A5"/>
    <w:rsid w:val="00BA1307"/>
    <w:rsid w:val="00BC11B9"/>
    <w:rsid w:val="00BF4D35"/>
    <w:rsid w:val="00BF56B7"/>
    <w:rsid w:val="00C131D4"/>
    <w:rsid w:val="00C1641A"/>
    <w:rsid w:val="00C32CE5"/>
    <w:rsid w:val="00C32EFA"/>
    <w:rsid w:val="00C9655C"/>
    <w:rsid w:val="00CB0821"/>
    <w:rsid w:val="00CE5B8B"/>
    <w:rsid w:val="00CF3E68"/>
    <w:rsid w:val="00D02734"/>
    <w:rsid w:val="00D178A8"/>
    <w:rsid w:val="00D5641D"/>
    <w:rsid w:val="00DA1295"/>
    <w:rsid w:val="00DC4519"/>
    <w:rsid w:val="00DC5318"/>
    <w:rsid w:val="00DD7D30"/>
    <w:rsid w:val="00DE731F"/>
    <w:rsid w:val="00DF76BE"/>
    <w:rsid w:val="00E03B10"/>
    <w:rsid w:val="00E11762"/>
    <w:rsid w:val="00E14460"/>
    <w:rsid w:val="00E32977"/>
    <w:rsid w:val="00E423C4"/>
    <w:rsid w:val="00E44CF2"/>
    <w:rsid w:val="00E73E32"/>
    <w:rsid w:val="00E8329C"/>
    <w:rsid w:val="00E90169"/>
    <w:rsid w:val="00E948FF"/>
    <w:rsid w:val="00EC5143"/>
    <w:rsid w:val="00ED7A89"/>
    <w:rsid w:val="00EE3B25"/>
    <w:rsid w:val="00F13298"/>
    <w:rsid w:val="00F31261"/>
    <w:rsid w:val="00F46139"/>
    <w:rsid w:val="00F5246D"/>
    <w:rsid w:val="00F559D4"/>
    <w:rsid w:val="00F725C7"/>
    <w:rsid w:val="00F74E07"/>
    <w:rsid w:val="00F81E3D"/>
    <w:rsid w:val="00F85F07"/>
    <w:rsid w:val="00FA6C42"/>
    <w:rsid w:val="00FE39CD"/>
    <w:rsid w:val="00FE535E"/>
    <w:rsid w:val="00FF15B1"/>
    <w:rsid w:val="00FF487A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D95F-3110-46EE-A237-BBA74D93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1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73612"/>
    <w:pPr>
      <w:keepNext/>
      <w:spacing w:line="600" w:lineRule="exact"/>
      <w:ind w:left="1247" w:right="1247"/>
      <w:jc w:val="distribute"/>
      <w:outlineLvl w:val="0"/>
    </w:pPr>
    <w:rPr>
      <w:rFonts w:ascii="黑体" w:eastAsia="黑体"/>
      <w:sz w:val="32"/>
    </w:rPr>
  </w:style>
  <w:style w:type="paragraph" w:styleId="2">
    <w:name w:val="heading 2"/>
    <w:basedOn w:val="a"/>
    <w:next w:val="a"/>
    <w:qFormat/>
    <w:rsid w:val="00473612"/>
    <w:pPr>
      <w:keepNext/>
      <w:spacing w:line="600" w:lineRule="exact"/>
      <w:ind w:left="113" w:right="113"/>
      <w:jc w:val="distribute"/>
      <w:outlineLvl w:val="1"/>
    </w:pPr>
    <w:rPr>
      <w:rFonts w:eastAsia="方正小标宋简体"/>
      <w:sz w:val="28"/>
    </w:rPr>
  </w:style>
  <w:style w:type="paragraph" w:styleId="3">
    <w:name w:val="heading 3"/>
    <w:basedOn w:val="a"/>
    <w:next w:val="a"/>
    <w:qFormat/>
    <w:rsid w:val="00473612"/>
    <w:pPr>
      <w:keepNext/>
      <w:framePr w:hSpace="180" w:wrap="around" w:vAnchor="text" w:hAnchor="text" w:y="1"/>
      <w:spacing w:line="600" w:lineRule="exact"/>
      <w:ind w:left="1304" w:right="1304"/>
      <w:suppressOverlap/>
      <w:jc w:val="distribute"/>
      <w:outlineLvl w:val="2"/>
    </w:pPr>
    <w:rPr>
      <w:rFonts w:ascii="方正小标宋简体" w:eastAsia="方正小标宋简体"/>
      <w:sz w:val="32"/>
    </w:rPr>
  </w:style>
  <w:style w:type="paragraph" w:styleId="4">
    <w:name w:val="heading 4"/>
    <w:basedOn w:val="a"/>
    <w:next w:val="a"/>
    <w:qFormat/>
    <w:rsid w:val="00473612"/>
    <w:pPr>
      <w:keepNext/>
      <w:framePr w:hSpace="180" w:wrap="around" w:vAnchor="text" w:hAnchor="text" w:y="1"/>
      <w:spacing w:line="600" w:lineRule="exact"/>
      <w:ind w:left="1588" w:right="1588"/>
      <w:suppressOverlap/>
      <w:jc w:val="distribute"/>
      <w:outlineLvl w:val="3"/>
    </w:pPr>
    <w:rPr>
      <w:rFonts w:ascii="方正大标宋简体" w:eastAsia="方正大标宋简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73612"/>
    <w:rPr>
      <w:rFonts w:ascii="黑体" w:eastAsia="黑体"/>
      <w:b/>
      <w:bCs/>
      <w:spacing w:val="60"/>
      <w:sz w:val="32"/>
    </w:rPr>
  </w:style>
  <w:style w:type="paragraph" w:styleId="a4">
    <w:name w:val="Body Text"/>
    <w:basedOn w:val="a"/>
    <w:rsid w:val="00473612"/>
    <w:rPr>
      <w:rFonts w:ascii="黑体" w:eastAsia="黑体"/>
      <w:spacing w:val="60"/>
      <w:sz w:val="32"/>
    </w:rPr>
  </w:style>
  <w:style w:type="paragraph" w:styleId="a5">
    <w:name w:val="header"/>
    <w:basedOn w:val="a"/>
    <w:link w:val="Char"/>
    <w:rsid w:val="0031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172B1"/>
    <w:rPr>
      <w:kern w:val="2"/>
      <w:sz w:val="18"/>
      <w:szCs w:val="18"/>
    </w:rPr>
  </w:style>
  <w:style w:type="paragraph" w:styleId="a6">
    <w:name w:val="footer"/>
    <w:basedOn w:val="a"/>
    <w:link w:val="Char0"/>
    <w:rsid w:val="00317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172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222;&#26412;&#23553;&#38754;&#27169;&#29256;\2016&#24180;-&#26222;&#26412;F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2016年-普本FM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>ustc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科 学 技 术大 学</dc:title>
  <dc:subject/>
  <dc:creator>Windows</dc:creator>
  <cp:keywords/>
  <cp:lastModifiedBy>Windows</cp:lastModifiedBy>
  <cp:revision>2</cp:revision>
  <cp:lastPrinted>2011-05-17T09:29:00Z</cp:lastPrinted>
  <dcterms:created xsi:type="dcterms:W3CDTF">2017-04-10T06:13:00Z</dcterms:created>
  <dcterms:modified xsi:type="dcterms:W3CDTF">2017-04-10T06:24:00Z</dcterms:modified>
</cp:coreProperties>
</file>